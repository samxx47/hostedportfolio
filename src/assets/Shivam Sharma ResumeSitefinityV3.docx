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BE07790" w14:textId="77777777" w:rsidTr="00007728">
        <w:trPr>
          <w:trHeight w:hRule="exact" w:val="1800"/>
        </w:trPr>
        <w:tc>
          <w:tcPr>
            <w:tcW w:w="9360" w:type="dxa"/>
            <w:tcMar>
              <w:top w:w="0" w:type="dxa"/>
              <w:bottom w:w="0" w:type="dxa"/>
            </w:tcMar>
          </w:tcPr>
          <w:p w14:paraId="0FD658B6" w14:textId="2C8C85ED" w:rsidR="00692703" w:rsidRPr="00CF1A49" w:rsidRDefault="00864E9D" w:rsidP="00913946">
            <w:pPr>
              <w:pStyle w:val="Title"/>
            </w:pPr>
            <w:r>
              <w:t>Shivam</w:t>
            </w:r>
            <w:r w:rsidR="00692703" w:rsidRPr="00CF1A49">
              <w:t xml:space="preserve"> </w:t>
            </w:r>
            <w:r>
              <w:rPr>
                <w:rStyle w:val="IntenseEmphasis"/>
              </w:rPr>
              <w:t>Sharma</w:t>
            </w:r>
          </w:p>
          <w:p w14:paraId="2D15ED40" w14:textId="46247D57" w:rsidR="00692703" w:rsidRPr="00CF1A49" w:rsidRDefault="00864E9D" w:rsidP="00913946">
            <w:pPr>
              <w:pStyle w:val="ContactInfo"/>
              <w:contextualSpacing w:val="0"/>
            </w:pPr>
            <w:r>
              <w:t>Universal cables Pvt. Ltd. Satna Madhya Pradesh 485001</w:t>
            </w:r>
            <w:r w:rsidR="00692703" w:rsidRPr="00CF1A49">
              <w:t xml:space="preserve"> </w:t>
            </w:r>
            <w:sdt>
              <w:sdtPr>
                <w:alias w:val="Divider dot:"/>
                <w:tag w:val="Divider dot:"/>
                <w:id w:val="-1459182552"/>
                <w:placeholder>
                  <w:docPart w:val="58F5F11FD64C498287AFD9BAB6EADD69"/>
                </w:placeholder>
                <w:temporary/>
                <w:showingPlcHdr/>
                <w15:appearance w15:val="hidden"/>
              </w:sdtPr>
              <w:sdtContent>
                <w:r w:rsidR="00692703" w:rsidRPr="00CF1A49">
                  <w:t>·</w:t>
                </w:r>
              </w:sdtContent>
            </w:sdt>
            <w:r w:rsidR="00692703" w:rsidRPr="00CF1A49">
              <w:t xml:space="preserve"> </w:t>
            </w:r>
            <w:sdt>
              <w:sdtPr>
                <w:alias w:val="Enter phone:"/>
                <w:tag w:val="Enter phone:"/>
                <w:id w:val="-1993482697"/>
                <w:placeholder>
                  <w:docPart w:val="398BB47F39EC46EB8CFED7DA14D58624"/>
                </w:placeholder>
                <w:temporary/>
                <w:showingPlcHdr/>
                <w15:appearance w15:val="hidden"/>
              </w:sdtPr>
              <w:sdtContent>
                <w:r w:rsidR="00C57FC6" w:rsidRPr="00CF1A49">
                  <w:t>Phone</w:t>
                </w:r>
              </w:sdtContent>
            </w:sdt>
            <w:r>
              <w:t>: 8305962266</w:t>
            </w:r>
          </w:p>
          <w:p w14:paraId="3D3B6D64" w14:textId="16C2995D" w:rsidR="00692703" w:rsidRPr="00CF1A49" w:rsidRDefault="0099470F" w:rsidP="00913946">
            <w:pPr>
              <w:pStyle w:val="ContactInfoEmphasis"/>
              <w:contextualSpacing w:val="0"/>
            </w:pPr>
            <w:r>
              <w:t>m</w:t>
            </w:r>
            <w:r w:rsidR="00864E9D">
              <w:t>istershivam47@gmail.com</w:t>
            </w:r>
            <w:r w:rsidR="00692703" w:rsidRPr="00CF1A49">
              <w:t xml:space="preserve"> </w:t>
            </w:r>
            <w:sdt>
              <w:sdtPr>
                <w:alias w:val="Divider dot:"/>
                <w:tag w:val="Divider dot:"/>
                <w:id w:val="2000459528"/>
                <w:placeholder>
                  <w:docPart w:val="2AAB79BC7C284D61B44602893856A65A"/>
                </w:placeholder>
                <w:temporary/>
                <w:showingPlcHdr/>
                <w15:appearance w15:val="hidden"/>
              </w:sdtPr>
              <w:sdtContent>
                <w:r w:rsidR="00692703" w:rsidRPr="00CF1A49">
                  <w:t>·</w:t>
                </w:r>
              </w:sdtContent>
            </w:sdt>
            <w:r w:rsidR="00692703" w:rsidRPr="00CF1A49">
              <w:t xml:space="preserve"> </w:t>
            </w:r>
            <w:r w:rsidR="00864E9D" w:rsidRPr="00864E9D">
              <w:t>https://www.linkedin.com/in/shivam-sharma-206a701aa/</w:t>
            </w:r>
          </w:p>
        </w:tc>
      </w:tr>
      <w:tr w:rsidR="009571D8" w:rsidRPr="00CF1A49" w14:paraId="0201E865" w14:textId="77777777" w:rsidTr="00692703">
        <w:tc>
          <w:tcPr>
            <w:tcW w:w="9360" w:type="dxa"/>
            <w:tcMar>
              <w:top w:w="432" w:type="dxa"/>
            </w:tcMar>
          </w:tcPr>
          <w:p w14:paraId="5D5787CF" w14:textId="47D4CF80" w:rsidR="001755A8" w:rsidRPr="00CF1A49" w:rsidRDefault="006241EB" w:rsidP="00913946">
            <w:pPr>
              <w:contextualSpacing w:val="0"/>
            </w:pPr>
            <w:r>
              <w:t xml:space="preserve">I am a technically well sound person with an </w:t>
            </w:r>
            <w:r w:rsidR="00864E9D" w:rsidRPr="00864E9D">
              <w:t xml:space="preserve">eager to apply my knowledge and skills to real-world challenges and make a positive impact in the field. Throughout my studies, I have gained a strong foundation in programming languages such as C++, </w:t>
            </w:r>
            <w:r w:rsidR="00864E9D">
              <w:t>C#</w:t>
            </w:r>
            <w:r w:rsidR="00864E9D" w:rsidRPr="00864E9D">
              <w:t>, and Python, as well as a thorough understanding of computer systems, algorithms, and data structures. I am a quick learner, highly motivated, and committed to staying up to date with the latest developments in technology. In my previous internship, I had the opportunity to work on a team-based project, where I demonstrated my ability to collaborate effectively and contribute to the success of the project. I am excited to bring my passion and skills to a new opportunity and be an asset to any organization.</w:t>
            </w:r>
          </w:p>
        </w:tc>
      </w:tr>
    </w:tbl>
    <w:p w14:paraId="1E3D1627" w14:textId="77777777" w:rsidR="004E01EB" w:rsidRPr="00CF1A49" w:rsidRDefault="00000000" w:rsidP="004E01EB">
      <w:pPr>
        <w:pStyle w:val="Heading1"/>
      </w:pPr>
      <w:sdt>
        <w:sdtPr>
          <w:alias w:val="Experience:"/>
          <w:tag w:val="Experience:"/>
          <w:id w:val="-1983300934"/>
          <w:placeholder>
            <w:docPart w:val="EEF98D62B3B64F8789A68C646ABBE13E"/>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37434C1" w14:textId="77777777" w:rsidTr="00D66A52">
        <w:tc>
          <w:tcPr>
            <w:tcW w:w="9355" w:type="dxa"/>
          </w:tcPr>
          <w:p w14:paraId="28879723" w14:textId="082033F9" w:rsidR="001D0BF1" w:rsidRPr="00CF1A49" w:rsidRDefault="00341E52" w:rsidP="001D0BF1">
            <w:pPr>
              <w:pStyle w:val="Heading3"/>
              <w:contextualSpacing w:val="0"/>
            </w:pPr>
            <w:r>
              <w:t>07/2021</w:t>
            </w:r>
            <w:r w:rsidR="001D0BF1" w:rsidRPr="00CF1A49">
              <w:t xml:space="preserve"> – </w:t>
            </w:r>
            <w:r>
              <w:t>present</w:t>
            </w:r>
          </w:p>
          <w:p w14:paraId="74BDD056" w14:textId="45C73FF0" w:rsidR="001D0BF1" w:rsidRPr="00CF1A49" w:rsidRDefault="00341E52" w:rsidP="001D0BF1">
            <w:pPr>
              <w:pStyle w:val="Heading2"/>
              <w:contextualSpacing w:val="0"/>
            </w:pPr>
            <w:r>
              <w:t xml:space="preserve">Software Development </w:t>
            </w:r>
            <w:r w:rsidR="00CB1170">
              <w:t>Developer</w:t>
            </w:r>
            <w:r w:rsidR="001D0BF1" w:rsidRPr="00CF1A49">
              <w:t xml:space="preserve">, </w:t>
            </w:r>
            <w:r>
              <w:rPr>
                <w:rStyle w:val="SubtleReference"/>
              </w:rPr>
              <w:t>TheTechharvestsolutions pvt. ltd.</w:t>
            </w:r>
          </w:p>
          <w:p w14:paraId="7B1ECB3E" w14:textId="3797AE78" w:rsidR="001E3120" w:rsidRDefault="00341E52" w:rsidP="00341E52">
            <w:pPr>
              <w:contextualSpacing w:val="0"/>
            </w:pPr>
            <w:r>
              <w:t xml:space="preserve">As a software </w:t>
            </w:r>
            <w:r w:rsidR="00CB1170">
              <w:t xml:space="preserve">developer </w:t>
            </w:r>
            <w:r>
              <w:t>at The</w:t>
            </w:r>
            <w:r w:rsidR="00CB1170">
              <w:t xml:space="preserve">  </w:t>
            </w:r>
            <w:r>
              <w:t xml:space="preserve">TechHarvest, </w:t>
            </w:r>
            <w:r w:rsidR="002D541A">
              <w:t xml:space="preserve">as a </w:t>
            </w:r>
            <w:r>
              <w:t>part of the team</w:t>
            </w:r>
            <w:r w:rsidR="002D541A">
              <w:t xml:space="preserve"> I am</w:t>
            </w:r>
            <w:r>
              <w:t xml:space="preserve"> responsible for designing, coding, testing, and delivering industry-leading</w:t>
            </w:r>
            <w:r w:rsidR="002B5DD3">
              <w:t xml:space="preserve"> </w:t>
            </w:r>
            <w:r>
              <w:t xml:space="preserve">solutions that keep the world running smoothly. </w:t>
            </w:r>
            <w:r w:rsidR="002D541A">
              <w:t xml:space="preserve">My out of the box thinking and creative approach helps me and my team to get things done in efficient and up to the mark manner. while working with experienced and talented member I observe them and always learn from </w:t>
            </w:r>
            <w:r w:rsidR="003C092E">
              <w:t xml:space="preserve">them </w:t>
            </w:r>
            <w:r w:rsidR="006241EB">
              <w:t>a</w:t>
            </w:r>
            <w:r w:rsidR="003C092E">
              <w:t>nd</w:t>
            </w:r>
            <w:r w:rsidR="002D541A">
              <w:t xml:space="preserve"> try to give my best at every task. </w:t>
            </w:r>
          </w:p>
          <w:p w14:paraId="30EE5D0B" w14:textId="08027F19" w:rsidR="009D4381" w:rsidRPr="00CF1A49" w:rsidRDefault="009D4381" w:rsidP="00341E52">
            <w:pPr>
              <w:contextualSpacing w:val="0"/>
            </w:pPr>
            <w:r>
              <w:t xml:space="preserve">During my </w:t>
            </w:r>
            <w:r w:rsidR="003C092E">
              <w:t>day-to-day</w:t>
            </w:r>
            <w:r>
              <w:t xml:space="preserve"> task I developed pages as well as custom widgets and page templates I have hands on experience on the custom designing on the code base as well as presentation layer on the Sitefinity</w:t>
            </w:r>
            <w:r w:rsidR="003C092E">
              <w:t>CMS</w:t>
            </w:r>
            <w:r>
              <w:t>.</w:t>
            </w:r>
          </w:p>
        </w:tc>
      </w:tr>
      <w:tr w:rsidR="00F61DF9" w:rsidRPr="00CF1A49" w14:paraId="20F06885" w14:textId="77777777" w:rsidTr="00F61DF9">
        <w:tc>
          <w:tcPr>
            <w:tcW w:w="9355" w:type="dxa"/>
            <w:tcMar>
              <w:top w:w="216" w:type="dxa"/>
            </w:tcMar>
          </w:tcPr>
          <w:p w14:paraId="1CD7E171" w14:textId="3FD6C72D" w:rsidR="00F61DF9" w:rsidRDefault="00F61DF9" w:rsidP="00F61DF9"/>
        </w:tc>
      </w:tr>
    </w:tbl>
    <w:sdt>
      <w:sdtPr>
        <w:alias w:val="Education:"/>
        <w:tag w:val="Education:"/>
        <w:id w:val="-1908763273"/>
        <w:placeholder>
          <w:docPart w:val="F6C6AD67C3AA426585E08EE7105F1D09"/>
        </w:placeholder>
        <w:temporary/>
        <w:showingPlcHdr/>
        <w15:appearance w15:val="hidden"/>
      </w:sdtPr>
      <w:sdtContent>
        <w:p w14:paraId="41E68032" w14:textId="77777777" w:rsidR="00DA59AA" w:rsidRPr="00CF1A49" w:rsidRDefault="00DA59AA" w:rsidP="0097790C">
          <w:pPr>
            <w:pStyle w:val="Heading1"/>
          </w:pPr>
          <w:r w:rsidRPr="00CF1A49">
            <w:t>Education</w:t>
          </w:r>
        </w:p>
      </w:sdtContent>
    </w:sdt>
    <w:tbl>
      <w:tblPr>
        <w:tblStyle w:val="TableGrid"/>
        <w:tblW w:w="506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455"/>
      </w:tblGrid>
      <w:tr w:rsidR="001D0BF1" w:rsidRPr="00CF1A49" w14:paraId="06BCE5C3" w14:textId="77777777" w:rsidTr="002D541A">
        <w:trPr>
          <w:trHeight w:val="1216"/>
        </w:trPr>
        <w:tc>
          <w:tcPr>
            <w:tcW w:w="9455" w:type="dxa"/>
          </w:tcPr>
          <w:p w14:paraId="62D395E7" w14:textId="5560AE39" w:rsidR="002B5DD3" w:rsidRDefault="002B5DD3" w:rsidP="001D0BF1">
            <w:pPr>
              <w:pStyle w:val="Heading2"/>
              <w:contextualSpacing w:val="0"/>
            </w:pPr>
            <w:r>
              <w:t>Bachelor OF ENGINEERING in computer science</w:t>
            </w:r>
            <w:r w:rsidR="001D0BF1" w:rsidRPr="00CF1A49">
              <w:t xml:space="preserve">, </w:t>
            </w:r>
          </w:p>
          <w:p w14:paraId="618B2991" w14:textId="0861A3A3" w:rsidR="001D0BF1" w:rsidRPr="00CF1A49" w:rsidRDefault="002B5DD3" w:rsidP="001D0BF1">
            <w:pPr>
              <w:pStyle w:val="Heading2"/>
              <w:contextualSpacing w:val="0"/>
            </w:pPr>
            <w:r>
              <w:rPr>
                <w:rStyle w:val="SubtleReference"/>
              </w:rPr>
              <w:t xml:space="preserve">VINDHYA INSTITUTE of TECHNOLOGY and SCIENCE </w:t>
            </w:r>
          </w:p>
          <w:p w14:paraId="32C69131" w14:textId="239F7CEB" w:rsidR="007538DC" w:rsidRPr="00CF1A49" w:rsidRDefault="002B5DD3" w:rsidP="007538DC">
            <w:pPr>
              <w:contextualSpacing w:val="0"/>
            </w:pPr>
            <w:r>
              <w:t>8.</w:t>
            </w:r>
            <w:r w:rsidR="00B10B07">
              <w:t>7</w:t>
            </w:r>
            <w:r>
              <w:t>CGPA</w:t>
            </w:r>
          </w:p>
        </w:tc>
      </w:tr>
      <w:tr w:rsidR="00F61DF9" w:rsidRPr="00CF1A49" w14:paraId="1A49FAA5" w14:textId="77777777" w:rsidTr="002D541A">
        <w:trPr>
          <w:trHeight w:val="1143"/>
        </w:trPr>
        <w:tc>
          <w:tcPr>
            <w:tcW w:w="9455" w:type="dxa"/>
            <w:tcMar>
              <w:top w:w="216" w:type="dxa"/>
            </w:tcMar>
          </w:tcPr>
          <w:p w14:paraId="0A6BD1B5" w14:textId="420ED08B" w:rsidR="002B5DD3" w:rsidRPr="002B5DD3" w:rsidRDefault="002B5DD3" w:rsidP="00F61DF9">
            <w:pPr>
              <w:pStyle w:val="Heading2"/>
              <w:contextualSpacing w:val="0"/>
              <w:rPr>
                <w:b w:val="0"/>
                <w:smallCaps/>
                <w:color w:val="595959" w:themeColor="text1" w:themeTint="A6"/>
              </w:rPr>
            </w:pPr>
            <w:r>
              <w:t>HSC</w:t>
            </w:r>
            <w:r w:rsidR="00F61DF9" w:rsidRPr="00CF1A49">
              <w:t xml:space="preserve">, </w:t>
            </w:r>
            <w:r>
              <w:rPr>
                <w:rStyle w:val="SubtleReference"/>
              </w:rPr>
              <w:t>DELPHI PUBLIC SENIOR SECONDARY SCHOOL</w:t>
            </w:r>
          </w:p>
          <w:p w14:paraId="27DB1CBC" w14:textId="747C893B" w:rsidR="002B5DD3" w:rsidRDefault="002B5DD3" w:rsidP="00F61DF9">
            <w:r>
              <w:t>78%</w:t>
            </w:r>
          </w:p>
          <w:p w14:paraId="53EE04EA" w14:textId="1FDAF1FF" w:rsidR="002B5DD3" w:rsidRPr="00CF1A49" w:rsidRDefault="002B5DD3" w:rsidP="002B5DD3">
            <w:pPr>
              <w:pStyle w:val="Heading3"/>
              <w:contextualSpacing w:val="0"/>
            </w:pPr>
          </w:p>
          <w:p w14:paraId="6D3F6D3B" w14:textId="54AD6E6D" w:rsidR="002B5DD3" w:rsidRPr="00CF1A49" w:rsidRDefault="002B5DD3" w:rsidP="002B5DD3">
            <w:pPr>
              <w:pStyle w:val="Heading2"/>
              <w:contextualSpacing w:val="0"/>
            </w:pPr>
            <w:r>
              <w:t>SSC</w:t>
            </w:r>
            <w:r w:rsidRPr="00CF1A49">
              <w:t xml:space="preserve">, </w:t>
            </w:r>
            <w:r>
              <w:rPr>
                <w:b w:val="0"/>
              </w:rPr>
              <w:t>christ jyoti SENIOR secondary school</w:t>
            </w:r>
          </w:p>
          <w:p w14:paraId="00E6E7CC" w14:textId="77777777" w:rsidR="002B5DD3" w:rsidRDefault="002B5DD3" w:rsidP="002B5DD3">
            <w:r>
              <w:t>91%</w:t>
            </w:r>
          </w:p>
          <w:p w14:paraId="704B7810" w14:textId="2D82759E" w:rsidR="000E39A5" w:rsidRDefault="000E39A5" w:rsidP="002B5DD3"/>
        </w:tc>
      </w:tr>
    </w:tbl>
    <w:p w14:paraId="23215719" w14:textId="7C5C7828" w:rsidR="00486277" w:rsidRPr="00CF1A49" w:rsidRDefault="002D541A" w:rsidP="00486277">
      <w:pPr>
        <w:pStyle w:val="Heading1"/>
      </w:pPr>
      <w:r>
        <w:lastRenderedPageBreak/>
        <w:t>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1CD5A81" w14:textId="77777777" w:rsidTr="00CF1A49">
        <w:tc>
          <w:tcPr>
            <w:tcW w:w="4675" w:type="dxa"/>
          </w:tcPr>
          <w:p w14:paraId="1E87FF0C" w14:textId="77777777" w:rsidR="004C02EF" w:rsidRDefault="004C02EF" w:rsidP="006E1507">
            <w:pPr>
              <w:pStyle w:val="ListBullet"/>
              <w:contextualSpacing w:val="0"/>
            </w:pPr>
            <w:r w:rsidRPr="004C02EF">
              <w:t xml:space="preserve">Software development </w:t>
            </w:r>
          </w:p>
          <w:p w14:paraId="7D810C55" w14:textId="7990BB55" w:rsidR="001F4E6D" w:rsidRPr="006E1507" w:rsidRDefault="004C02EF" w:rsidP="006E1507">
            <w:pPr>
              <w:pStyle w:val="ListBullet"/>
              <w:contextualSpacing w:val="0"/>
            </w:pPr>
            <w:r w:rsidRPr="004C02EF">
              <w:t>Technical architecture</w:t>
            </w:r>
          </w:p>
        </w:tc>
        <w:tc>
          <w:tcPr>
            <w:tcW w:w="4675" w:type="dxa"/>
            <w:tcMar>
              <w:left w:w="360" w:type="dxa"/>
            </w:tcMar>
          </w:tcPr>
          <w:p w14:paraId="5AC310C3" w14:textId="2D4D70C0" w:rsidR="003A0632" w:rsidRPr="006E1507" w:rsidRDefault="004C02EF" w:rsidP="006E1507">
            <w:pPr>
              <w:pStyle w:val="ListBullet"/>
              <w:contextualSpacing w:val="0"/>
            </w:pPr>
            <w:r w:rsidRPr="004C02EF">
              <w:t>Agile development</w:t>
            </w:r>
          </w:p>
          <w:p w14:paraId="71AAD57F" w14:textId="34E74674" w:rsidR="001E3120" w:rsidRPr="006E1507" w:rsidRDefault="004C02EF" w:rsidP="004C02EF">
            <w:pPr>
              <w:pStyle w:val="ListBullet"/>
              <w:contextualSpacing w:val="0"/>
            </w:pPr>
            <w:r w:rsidRPr="004C02EF">
              <w:t>Problem-solving</w:t>
            </w:r>
          </w:p>
        </w:tc>
      </w:tr>
    </w:tbl>
    <w:p w14:paraId="7E15D9F5" w14:textId="348F728C" w:rsidR="00AD782D" w:rsidRPr="00CF1A49" w:rsidRDefault="004C02EF" w:rsidP="0062312F">
      <w:pPr>
        <w:pStyle w:val="Heading1"/>
      </w:pPr>
      <w:r>
        <w:t>technical skills</w:t>
      </w:r>
    </w:p>
    <w:tbl>
      <w:tblPr>
        <w:tblStyle w:val="TableGrid"/>
        <w:tblW w:w="5000" w:type="pct"/>
        <w:tblCellMar>
          <w:left w:w="0" w:type="dxa"/>
          <w:right w:w="0" w:type="dxa"/>
        </w:tblCellMar>
        <w:tblLook w:val="04A0" w:firstRow="1" w:lastRow="0" w:firstColumn="1" w:lastColumn="0" w:noHBand="0" w:noVBand="1"/>
      </w:tblPr>
      <w:tblGrid>
        <w:gridCol w:w="4680"/>
        <w:gridCol w:w="4680"/>
      </w:tblGrid>
      <w:tr w:rsidR="004C02EF" w:rsidRPr="006E1507" w14:paraId="485584D1" w14:textId="77777777" w:rsidTr="006B7A46">
        <w:tc>
          <w:tcPr>
            <w:tcW w:w="4675" w:type="dxa"/>
          </w:tcPr>
          <w:p w14:paraId="7B568BA6" w14:textId="38F4E3DD" w:rsidR="004C02EF" w:rsidRDefault="004C02EF" w:rsidP="004C02EF">
            <w:pPr>
              <w:pStyle w:val="ListBullet"/>
              <w:contextualSpacing w:val="0"/>
            </w:pPr>
            <w:r>
              <w:t>C++</w:t>
            </w:r>
          </w:p>
          <w:p w14:paraId="16E56204" w14:textId="77777777" w:rsidR="004C02EF" w:rsidRDefault="004C02EF" w:rsidP="004C02EF">
            <w:pPr>
              <w:pStyle w:val="ListBullet"/>
              <w:contextualSpacing w:val="0"/>
            </w:pPr>
            <w:r>
              <w:t xml:space="preserve">JavaScript </w:t>
            </w:r>
          </w:p>
          <w:p w14:paraId="0DF7A4A3" w14:textId="6235E954" w:rsidR="009D4381" w:rsidRDefault="009D4381" w:rsidP="004C02EF">
            <w:pPr>
              <w:pStyle w:val="ListBullet"/>
              <w:contextualSpacing w:val="0"/>
            </w:pPr>
            <w:r>
              <w:t>SitefinityCore</w:t>
            </w:r>
            <w:r w:rsidR="003C092E">
              <w:t xml:space="preserve"> </w:t>
            </w:r>
          </w:p>
          <w:p w14:paraId="3B0D74EF" w14:textId="77777777" w:rsidR="003C092E" w:rsidRDefault="003C092E" w:rsidP="004C02EF">
            <w:pPr>
              <w:pStyle w:val="ListBullet"/>
              <w:contextualSpacing w:val="0"/>
            </w:pPr>
            <w:r>
              <w:t>MongoDB</w:t>
            </w:r>
          </w:p>
          <w:p w14:paraId="4238655A" w14:textId="45CE2152" w:rsidR="003C092E" w:rsidRPr="006E1507" w:rsidRDefault="003C092E" w:rsidP="004C02EF">
            <w:pPr>
              <w:pStyle w:val="ListBullet"/>
              <w:contextualSpacing w:val="0"/>
            </w:pPr>
            <w:r>
              <w:t>C#</w:t>
            </w:r>
          </w:p>
        </w:tc>
        <w:tc>
          <w:tcPr>
            <w:tcW w:w="4675" w:type="dxa"/>
            <w:tcMar>
              <w:left w:w="360" w:type="dxa"/>
            </w:tcMar>
          </w:tcPr>
          <w:p w14:paraId="089505E4" w14:textId="44EC22D5" w:rsidR="004C02EF" w:rsidRPr="006E1507" w:rsidRDefault="004C02EF" w:rsidP="004C02EF">
            <w:pPr>
              <w:pStyle w:val="ListBullet"/>
              <w:contextualSpacing w:val="0"/>
            </w:pPr>
            <w:r>
              <w:t>python</w:t>
            </w:r>
          </w:p>
          <w:p w14:paraId="580FA749" w14:textId="6BCF614D" w:rsidR="004C02EF" w:rsidRPr="006E1507" w:rsidRDefault="004C02EF" w:rsidP="004C02EF">
            <w:pPr>
              <w:pStyle w:val="ListBullet"/>
              <w:contextualSpacing w:val="0"/>
            </w:pPr>
            <w:r>
              <w:t>Angular</w:t>
            </w:r>
          </w:p>
          <w:p w14:paraId="314D6608" w14:textId="77777777" w:rsidR="004C02EF" w:rsidRDefault="004C02EF" w:rsidP="004C02EF">
            <w:pPr>
              <w:pStyle w:val="ListBullet"/>
              <w:contextualSpacing w:val="0"/>
            </w:pPr>
            <w:r>
              <w:t>ASP.NET MVC</w:t>
            </w:r>
          </w:p>
          <w:p w14:paraId="00623279" w14:textId="340A835D" w:rsidR="003C092E" w:rsidRDefault="003C092E" w:rsidP="004C02EF">
            <w:pPr>
              <w:pStyle w:val="ListBullet"/>
              <w:contextualSpacing w:val="0"/>
            </w:pPr>
            <w:r>
              <w:t>REST Api</w:t>
            </w:r>
          </w:p>
          <w:p w14:paraId="6B9182D8" w14:textId="77B0BDF1" w:rsidR="003C092E" w:rsidRPr="006E1507" w:rsidRDefault="003C092E" w:rsidP="004C02EF">
            <w:pPr>
              <w:pStyle w:val="ListBullet"/>
              <w:contextualSpacing w:val="0"/>
            </w:pPr>
            <w:r>
              <w:t>MSSQL</w:t>
            </w:r>
          </w:p>
        </w:tc>
      </w:tr>
    </w:tbl>
    <w:p w14:paraId="730B7901" w14:textId="1A2E03F7" w:rsidR="004C02EF" w:rsidRDefault="004C02EF" w:rsidP="006E1507"/>
    <w:p w14:paraId="725AE415" w14:textId="23ECF32A" w:rsidR="004C02EF" w:rsidRDefault="004C02EF" w:rsidP="006E1507"/>
    <w:p w14:paraId="37CCE596" w14:textId="035B53E3" w:rsidR="004C02EF" w:rsidRPr="00CF1A49" w:rsidRDefault="00096984" w:rsidP="004C02EF">
      <w:pPr>
        <w:pStyle w:val="Heading1"/>
      </w:pPr>
      <w:r>
        <w:t>industial tools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4C02EF" w:rsidRPr="006E1507" w14:paraId="3CC5D0F6" w14:textId="77777777" w:rsidTr="006B7A46">
        <w:tc>
          <w:tcPr>
            <w:tcW w:w="4675" w:type="dxa"/>
          </w:tcPr>
          <w:p w14:paraId="4A90767F" w14:textId="323A0D14" w:rsidR="004C02EF" w:rsidRDefault="00096984" w:rsidP="006B7A46">
            <w:pPr>
              <w:pStyle w:val="ListBullet"/>
              <w:contextualSpacing w:val="0"/>
            </w:pPr>
            <w:r>
              <w:t>VS Studio</w:t>
            </w:r>
          </w:p>
          <w:p w14:paraId="6859FC51" w14:textId="77777777" w:rsidR="004C02EF" w:rsidRDefault="00096984" w:rsidP="006B7A46">
            <w:pPr>
              <w:pStyle w:val="ListBullet"/>
              <w:contextualSpacing w:val="0"/>
            </w:pPr>
            <w:r>
              <w:t>VS code</w:t>
            </w:r>
          </w:p>
          <w:p w14:paraId="231EB929" w14:textId="72881DDE" w:rsidR="00096984" w:rsidRPr="006E1507" w:rsidRDefault="00096984" w:rsidP="006B7A46">
            <w:pPr>
              <w:pStyle w:val="ListBullet"/>
              <w:contextualSpacing w:val="0"/>
            </w:pPr>
            <w:r>
              <w:t>Jira</w:t>
            </w:r>
          </w:p>
        </w:tc>
        <w:tc>
          <w:tcPr>
            <w:tcW w:w="4675" w:type="dxa"/>
            <w:tcMar>
              <w:left w:w="360" w:type="dxa"/>
            </w:tcMar>
          </w:tcPr>
          <w:p w14:paraId="6CB21742" w14:textId="1559340D" w:rsidR="004C02EF" w:rsidRPr="006E1507" w:rsidRDefault="00096984" w:rsidP="006B7A46">
            <w:pPr>
              <w:pStyle w:val="ListBullet"/>
              <w:contextualSpacing w:val="0"/>
            </w:pPr>
            <w:r>
              <w:t>BitBucket</w:t>
            </w:r>
          </w:p>
          <w:p w14:paraId="0733361E" w14:textId="4F18C0B9" w:rsidR="004C02EF" w:rsidRPr="006E1507" w:rsidRDefault="00096984" w:rsidP="006B7A46">
            <w:pPr>
              <w:pStyle w:val="ListBullet"/>
              <w:contextualSpacing w:val="0"/>
            </w:pPr>
            <w:r>
              <w:t>Trello</w:t>
            </w:r>
          </w:p>
          <w:p w14:paraId="23D43860" w14:textId="77777777" w:rsidR="004C02EF" w:rsidRDefault="00096984" w:rsidP="006B7A46">
            <w:pPr>
              <w:pStyle w:val="ListBullet"/>
              <w:contextualSpacing w:val="0"/>
            </w:pPr>
            <w:r>
              <w:t>Git</w:t>
            </w:r>
          </w:p>
          <w:p w14:paraId="52AFC92E" w14:textId="68E4927A" w:rsidR="00096984" w:rsidRPr="006E1507" w:rsidRDefault="00096984" w:rsidP="00096984">
            <w:pPr>
              <w:pStyle w:val="ListBullet"/>
              <w:numPr>
                <w:ilvl w:val="0"/>
                <w:numId w:val="0"/>
              </w:numPr>
              <w:ind w:left="360"/>
              <w:contextualSpacing w:val="0"/>
            </w:pPr>
          </w:p>
        </w:tc>
      </w:tr>
    </w:tbl>
    <w:p w14:paraId="49FC6CBA" w14:textId="44223EED" w:rsidR="00096984" w:rsidRPr="00CF1A49" w:rsidRDefault="00096984" w:rsidP="00096984">
      <w:pPr>
        <w:pStyle w:val="Heading1"/>
      </w:pPr>
      <w:r>
        <w:t>Projects</w:t>
      </w:r>
    </w:p>
    <w:tbl>
      <w:tblPr>
        <w:tblStyle w:val="TableGrid"/>
        <w:tblW w:w="506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455"/>
      </w:tblGrid>
      <w:tr w:rsidR="00096984" w:rsidRPr="00CF1A49" w14:paraId="14BA5659" w14:textId="77777777" w:rsidTr="006B7A46">
        <w:trPr>
          <w:trHeight w:val="1216"/>
        </w:trPr>
        <w:tc>
          <w:tcPr>
            <w:tcW w:w="9455" w:type="dxa"/>
          </w:tcPr>
          <w:p w14:paraId="22976A81" w14:textId="5B654133" w:rsidR="003C092E" w:rsidRPr="00CF1A49" w:rsidRDefault="000E39A5" w:rsidP="003C092E">
            <w:pPr>
              <w:pStyle w:val="Heading2"/>
              <w:contextualSpacing w:val="0"/>
            </w:pPr>
            <w:r>
              <w:t>Cybalt</w:t>
            </w:r>
            <w:r w:rsidR="003C092E">
              <w:t>,</w:t>
            </w:r>
          </w:p>
          <w:p w14:paraId="656620DD" w14:textId="41029D53" w:rsidR="003C092E" w:rsidRDefault="000E39A5" w:rsidP="003C092E">
            <w:r>
              <w:t>Helping a global enterprise (</w:t>
            </w:r>
            <w:hyperlink r:id="rId7" w:history="1">
              <w:r w:rsidRPr="000E39A5">
                <w:rPr>
                  <w:rStyle w:val="Hyperlink"/>
                </w:rPr>
                <w:t>www.cybalt.com</w:t>
              </w:r>
            </w:hyperlink>
            <w:r>
              <w:t>) to maintain and manage their website and take utilize the features of the Sitefinity at its fullest.</w:t>
            </w:r>
          </w:p>
          <w:p w14:paraId="1C35A255" w14:textId="77777777" w:rsidR="000E39A5" w:rsidRDefault="000E39A5" w:rsidP="003C092E"/>
          <w:p w14:paraId="0BE5C7D6" w14:textId="1B32F6E9" w:rsidR="00096984" w:rsidRDefault="00096984" w:rsidP="006B7A46">
            <w:pPr>
              <w:pStyle w:val="Heading2"/>
              <w:contextualSpacing w:val="0"/>
            </w:pPr>
            <w:r>
              <w:t>BlackBox.com</w:t>
            </w:r>
            <w:r w:rsidRPr="00CF1A49">
              <w:t xml:space="preserve">, </w:t>
            </w:r>
          </w:p>
          <w:p w14:paraId="110C17E3" w14:textId="77777777" w:rsidR="003C092E" w:rsidRDefault="00096984" w:rsidP="000E39A5">
            <w:pPr>
              <w:rPr>
                <w:rFonts w:ascii="Arial" w:hAnsi="Arial" w:cs="Arial"/>
              </w:rPr>
            </w:pPr>
            <w:r w:rsidRPr="00096984">
              <w:rPr>
                <w:rFonts w:ascii="Arial" w:hAnsi="Arial" w:cs="Arial"/>
              </w:rPr>
              <w:t xml:space="preserve">Helping a Global IT solution provider </w:t>
            </w:r>
            <w:hyperlink r:id="rId8" w:history="1">
              <w:r w:rsidRPr="000E39A5">
                <w:rPr>
                  <w:rStyle w:val="Hyperlink"/>
                  <w:rFonts w:ascii="Arial" w:hAnsi="Arial" w:cs="Arial"/>
                </w:rPr>
                <w:t>BlackBox</w:t>
              </w:r>
            </w:hyperlink>
            <w:r w:rsidR="000E39A5">
              <w:rPr>
                <w:rFonts w:ascii="Arial" w:hAnsi="Arial" w:cs="Arial"/>
              </w:rPr>
              <w:t xml:space="preserve"> </w:t>
            </w:r>
            <w:r w:rsidRPr="00096984">
              <w:rPr>
                <w:rFonts w:ascii="Arial" w:hAnsi="Arial" w:cs="Arial"/>
              </w:rPr>
              <w:t>to manage its two different sites at different domains and</w:t>
            </w:r>
            <w:r w:rsidR="000E39A5">
              <w:rPr>
                <w:rFonts w:ascii="Arial" w:hAnsi="Arial" w:cs="Arial"/>
              </w:rPr>
              <w:t xml:space="preserve"> </w:t>
            </w:r>
            <w:r w:rsidRPr="00096984">
              <w:rPr>
                <w:rFonts w:ascii="Arial" w:hAnsi="Arial" w:cs="Arial"/>
              </w:rPr>
              <w:t xml:space="preserve">develop a new </w:t>
            </w:r>
            <w:r w:rsidR="000E39A5">
              <w:rPr>
                <w:rFonts w:ascii="Arial" w:hAnsi="Arial" w:cs="Arial"/>
              </w:rPr>
              <w:t>multilingual site</w:t>
            </w:r>
            <w:r w:rsidRPr="00096984">
              <w:rPr>
                <w:rFonts w:ascii="Arial" w:hAnsi="Arial" w:cs="Arial"/>
              </w:rPr>
              <w:t>.</w:t>
            </w:r>
          </w:p>
          <w:p w14:paraId="652AFDEF" w14:textId="77777777" w:rsidR="00AC1664" w:rsidRDefault="00AC1664" w:rsidP="000E39A5">
            <w:pPr>
              <w:rPr>
                <w:rFonts w:ascii="Arial" w:hAnsi="Arial" w:cs="Arial"/>
              </w:rPr>
            </w:pPr>
          </w:p>
          <w:p w14:paraId="3D5CA007" w14:textId="5CC671BC" w:rsidR="00AC1664" w:rsidRDefault="00AC1664" w:rsidP="00AC1664">
            <w:pPr>
              <w:pStyle w:val="Heading2"/>
              <w:contextualSpacing w:val="0"/>
            </w:pPr>
            <w:r>
              <w:t>Redsails</w:t>
            </w:r>
            <w:r w:rsidRPr="00CF1A49">
              <w:t xml:space="preserve">, </w:t>
            </w:r>
          </w:p>
          <w:p w14:paraId="14FEF99A" w14:textId="3DB904E5" w:rsidR="00AC1664" w:rsidRPr="003C092E" w:rsidRDefault="00AC1664" w:rsidP="00AC1664">
            <w:pPr>
              <w:rPr>
                <w:rFonts w:ascii="Arial" w:hAnsi="Arial" w:cs="Arial"/>
              </w:rPr>
            </w:pPr>
            <w:r>
              <w:rPr>
                <w:rFonts w:ascii="Arial" w:hAnsi="Arial" w:cs="Arial"/>
              </w:rPr>
              <w:t xml:space="preserve">Helping a tech giant </w:t>
            </w:r>
            <w:hyperlink r:id="rId9" w:history="1">
              <w:r w:rsidRPr="00AC1664">
                <w:rPr>
                  <w:rStyle w:val="Hyperlink"/>
                  <w:rFonts w:ascii="Arial" w:hAnsi="Arial" w:cs="Arial"/>
                </w:rPr>
                <w:t>(www.redsailtechnologies.com</w:t>
              </w:r>
            </w:hyperlink>
            <w:r>
              <w:rPr>
                <w:rFonts w:ascii="Arial" w:hAnsi="Arial" w:cs="Arial"/>
              </w:rPr>
              <w:t>) of its field to shift its momentum and stay updated with changing technologies,</w:t>
            </w:r>
          </w:p>
        </w:tc>
      </w:tr>
      <w:tr w:rsidR="00096984" w:rsidRPr="00CF1A49" w14:paraId="7B0C2DA8" w14:textId="77777777" w:rsidTr="006B7A46">
        <w:trPr>
          <w:trHeight w:val="1143"/>
        </w:trPr>
        <w:tc>
          <w:tcPr>
            <w:tcW w:w="9455" w:type="dxa"/>
            <w:tcMar>
              <w:top w:w="216" w:type="dxa"/>
            </w:tcMar>
          </w:tcPr>
          <w:p w14:paraId="5668D7D7" w14:textId="11CF6101" w:rsidR="00096984" w:rsidRPr="002B5DD3" w:rsidRDefault="00096984" w:rsidP="006B7A46">
            <w:pPr>
              <w:pStyle w:val="Heading2"/>
              <w:contextualSpacing w:val="0"/>
              <w:rPr>
                <w:b w:val="0"/>
                <w:smallCaps/>
                <w:color w:val="595959" w:themeColor="text1" w:themeTint="A6"/>
              </w:rPr>
            </w:pPr>
            <w:r>
              <w:t>Reissue Module for Library</w:t>
            </w:r>
            <w:r w:rsidRPr="00CF1A49">
              <w:t>,</w:t>
            </w:r>
          </w:p>
          <w:p w14:paraId="618EF0D1" w14:textId="1D99CF04" w:rsidR="00096984" w:rsidRDefault="00096984" w:rsidP="006B7A46">
            <w:r>
              <w:t>A well-organized web application designed on the .NET technology to solve the problem of reissuing books aroused during COVID lockdown</w:t>
            </w:r>
            <w:r w:rsidR="006315D9">
              <w:t xml:space="preserve">. </w:t>
            </w:r>
          </w:p>
          <w:p w14:paraId="5668EDCF" w14:textId="12780980" w:rsidR="006315D9" w:rsidRDefault="006315D9" w:rsidP="006B7A46"/>
          <w:p w14:paraId="07B20F41" w14:textId="00893FDC" w:rsidR="006315D9" w:rsidRPr="00CF1A49" w:rsidRDefault="006315D9" w:rsidP="006315D9">
            <w:pPr>
              <w:pStyle w:val="Heading2"/>
              <w:contextualSpacing w:val="0"/>
            </w:pPr>
            <w:r>
              <w:t>transport</w:t>
            </w:r>
            <w:r w:rsidR="00AC1664">
              <w:t xml:space="preserve"> inventory management</w:t>
            </w:r>
            <w:r>
              <w:t>,</w:t>
            </w:r>
          </w:p>
          <w:p w14:paraId="1FFDB4BE" w14:textId="3BAB4A82" w:rsidR="006315D9" w:rsidRDefault="006315D9" w:rsidP="006B7A46">
            <w:r>
              <w:t xml:space="preserve">A website was developed for a client to manage the sales and records involved in his business. </w:t>
            </w:r>
          </w:p>
          <w:p w14:paraId="2E8F6D71" w14:textId="4F664C29" w:rsidR="006315D9" w:rsidRDefault="006315D9" w:rsidP="006B7A46"/>
          <w:p w14:paraId="54D4C899" w14:textId="77777777" w:rsidR="006315D9" w:rsidRPr="00CF1A49" w:rsidRDefault="006315D9" w:rsidP="006315D9">
            <w:pPr>
              <w:pStyle w:val="Heading2"/>
              <w:contextualSpacing w:val="0"/>
            </w:pPr>
            <w:r>
              <w:t>Inventory Management,</w:t>
            </w:r>
          </w:p>
          <w:p w14:paraId="5142643C" w14:textId="2C63846F" w:rsidR="00096984" w:rsidRDefault="006315D9" w:rsidP="00AC1664">
            <w:r>
              <w:t>I have created a software in c++ for managing the weapons for the Army, the primary goal was to apply the conceptual knowledge of OOPs in a practical problem.</w:t>
            </w:r>
          </w:p>
        </w:tc>
      </w:tr>
    </w:tbl>
    <w:p w14:paraId="62C1ECA4" w14:textId="77777777" w:rsidR="00096984" w:rsidRPr="006E1507" w:rsidRDefault="00096984" w:rsidP="006E1507"/>
    <w:sectPr w:rsidR="00096984"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62E89" w14:textId="77777777" w:rsidR="008E3D03" w:rsidRDefault="008E3D03" w:rsidP="0068194B">
      <w:r>
        <w:separator/>
      </w:r>
    </w:p>
    <w:p w14:paraId="5403F61D" w14:textId="77777777" w:rsidR="008E3D03" w:rsidRDefault="008E3D03"/>
    <w:p w14:paraId="3705A727" w14:textId="77777777" w:rsidR="008E3D03" w:rsidRDefault="008E3D03"/>
  </w:endnote>
  <w:endnote w:type="continuationSeparator" w:id="0">
    <w:p w14:paraId="30078703" w14:textId="77777777" w:rsidR="008E3D03" w:rsidRDefault="008E3D03" w:rsidP="0068194B">
      <w:r>
        <w:continuationSeparator/>
      </w:r>
    </w:p>
    <w:p w14:paraId="2BD34B31" w14:textId="77777777" w:rsidR="008E3D03" w:rsidRDefault="008E3D03"/>
    <w:p w14:paraId="63F86D1E" w14:textId="77777777" w:rsidR="008E3D03" w:rsidRDefault="008E3D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44E0521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1F42B" w14:textId="77777777" w:rsidR="008E3D03" w:rsidRDefault="008E3D03" w:rsidP="0068194B">
      <w:r>
        <w:separator/>
      </w:r>
    </w:p>
    <w:p w14:paraId="0A90F05D" w14:textId="77777777" w:rsidR="008E3D03" w:rsidRDefault="008E3D03"/>
    <w:p w14:paraId="7561D1FC" w14:textId="77777777" w:rsidR="008E3D03" w:rsidRDefault="008E3D03"/>
  </w:footnote>
  <w:footnote w:type="continuationSeparator" w:id="0">
    <w:p w14:paraId="53EBDB69" w14:textId="77777777" w:rsidR="008E3D03" w:rsidRDefault="008E3D03" w:rsidP="0068194B">
      <w:r>
        <w:continuationSeparator/>
      </w:r>
    </w:p>
    <w:p w14:paraId="1A4D4056" w14:textId="77777777" w:rsidR="008E3D03" w:rsidRDefault="008E3D03"/>
    <w:p w14:paraId="20A9DA04" w14:textId="77777777" w:rsidR="008E3D03" w:rsidRDefault="008E3D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21B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3D87995" wp14:editId="42BD039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5334C5A"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50763A4A"/>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BDE7544"/>
    <w:multiLevelType w:val="hybridMultilevel"/>
    <w:tmpl w:val="F9721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80684783">
    <w:abstractNumId w:val="9"/>
  </w:num>
  <w:num w:numId="2" w16cid:durableId="1116365794">
    <w:abstractNumId w:val="8"/>
  </w:num>
  <w:num w:numId="3" w16cid:durableId="190845141">
    <w:abstractNumId w:val="7"/>
  </w:num>
  <w:num w:numId="4" w16cid:durableId="2113931631">
    <w:abstractNumId w:val="6"/>
  </w:num>
  <w:num w:numId="5" w16cid:durableId="1587878155">
    <w:abstractNumId w:val="10"/>
  </w:num>
  <w:num w:numId="6" w16cid:durableId="771241566">
    <w:abstractNumId w:val="3"/>
  </w:num>
  <w:num w:numId="7" w16cid:durableId="1064377477">
    <w:abstractNumId w:val="11"/>
  </w:num>
  <w:num w:numId="8" w16cid:durableId="895438525">
    <w:abstractNumId w:val="2"/>
  </w:num>
  <w:num w:numId="9" w16cid:durableId="2081632677">
    <w:abstractNumId w:val="13"/>
  </w:num>
  <w:num w:numId="10" w16cid:durableId="1702053842">
    <w:abstractNumId w:val="5"/>
  </w:num>
  <w:num w:numId="11" w16cid:durableId="449666284">
    <w:abstractNumId w:val="4"/>
  </w:num>
  <w:num w:numId="12" w16cid:durableId="41105186">
    <w:abstractNumId w:val="1"/>
  </w:num>
  <w:num w:numId="13" w16cid:durableId="10188316">
    <w:abstractNumId w:val="0"/>
  </w:num>
  <w:num w:numId="14" w16cid:durableId="18143670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9D"/>
    <w:rsid w:val="000001EF"/>
    <w:rsid w:val="00007322"/>
    <w:rsid w:val="00007728"/>
    <w:rsid w:val="00022EB2"/>
    <w:rsid w:val="00024584"/>
    <w:rsid w:val="00024730"/>
    <w:rsid w:val="00055E95"/>
    <w:rsid w:val="0007021F"/>
    <w:rsid w:val="00096984"/>
    <w:rsid w:val="000A7A03"/>
    <w:rsid w:val="000B2BA5"/>
    <w:rsid w:val="000E39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5DD3"/>
    <w:rsid w:val="002D23C5"/>
    <w:rsid w:val="002D541A"/>
    <w:rsid w:val="002D6137"/>
    <w:rsid w:val="002E7E61"/>
    <w:rsid w:val="002F05E5"/>
    <w:rsid w:val="002F254D"/>
    <w:rsid w:val="002F30E4"/>
    <w:rsid w:val="00307140"/>
    <w:rsid w:val="00316DFF"/>
    <w:rsid w:val="00325B57"/>
    <w:rsid w:val="00336056"/>
    <w:rsid w:val="00341E52"/>
    <w:rsid w:val="003544E1"/>
    <w:rsid w:val="00366398"/>
    <w:rsid w:val="003A0632"/>
    <w:rsid w:val="003A30E5"/>
    <w:rsid w:val="003A6ADF"/>
    <w:rsid w:val="003B5928"/>
    <w:rsid w:val="003C092E"/>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02EF"/>
    <w:rsid w:val="004C2D5D"/>
    <w:rsid w:val="004C33E1"/>
    <w:rsid w:val="004E01EB"/>
    <w:rsid w:val="004E2794"/>
    <w:rsid w:val="00510392"/>
    <w:rsid w:val="00513E2A"/>
    <w:rsid w:val="00566A35"/>
    <w:rsid w:val="0056701E"/>
    <w:rsid w:val="005740D7"/>
    <w:rsid w:val="005A0F26"/>
    <w:rsid w:val="005A1B10"/>
    <w:rsid w:val="005A6850"/>
    <w:rsid w:val="005B1B1B"/>
    <w:rsid w:val="005B55F7"/>
    <w:rsid w:val="005C5932"/>
    <w:rsid w:val="005D3CA7"/>
    <w:rsid w:val="005D4CC1"/>
    <w:rsid w:val="005F4B91"/>
    <w:rsid w:val="005F55D2"/>
    <w:rsid w:val="0062312F"/>
    <w:rsid w:val="006241EB"/>
    <w:rsid w:val="00625F2C"/>
    <w:rsid w:val="006315D9"/>
    <w:rsid w:val="00643E25"/>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A0485"/>
    <w:rsid w:val="007C0566"/>
    <w:rsid w:val="007C606B"/>
    <w:rsid w:val="007E6A61"/>
    <w:rsid w:val="00801140"/>
    <w:rsid w:val="00803404"/>
    <w:rsid w:val="00834955"/>
    <w:rsid w:val="00855B59"/>
    <w:rsid w:val="00860461"/>
    <w:rsid w:val="0086487C"/>
    <w:rsid w:val="00864E9D"/>
    <w:rsid w:val="00870B20"/>
    <w:rsid w:val="008829F8"/>
    <w:rsid w:val="00885897"/>
    <w:rsid w:val="008A6538"/>
    <w:rsid w:val="008C7056"/>
    <w:rsid w:val="008E3D03"/>
    <w:rsid w:val="008F3B14"/>
    <w:rsid w:val="00901899"/>
    <w:rsid w:val="0090344B"/>
    <w:rsid w:val="00905715"/>
    <w:rsid w:val="0091321E"/>
    <w:rsid w:val="00913946"/>
    <w:rsid w:val="0092726B"/>
    <w:rsid w:val="009361BA"/>
    <w:rsid w:val="00944F78"/>
    <w:rsid w:val="009510E7"/>
    <w:rsid w:val="00952C89"/>
    <w:rsid w:val="009571D8"/>
    <w:rsid w:val="009575FD"/>
    <w:rsid w:val="009650EA"/>
    <w:rsid w:val="0097790C"/>
    <w:rsid w:val="0098506E"/>
    <w:rsid w:val="0099470F"/>
    <w:rsid w:val="009A44CE"/>
    <w:rsid w:val="009C4DFC"/>
    <w:rsid w:val="009D4381"/>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1664"/>
    <w:rsid w:val="00AD360E"/>
    <w:rsid w:val="00AD40FB"/>
    <w:rsid w:val="00AD782D"/>
    <w:rsid w:val="00AE7650"/>
    <w:rsid w:val="00AF28BC"/>
    <w:rsid w:val="00B10B07"/>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4137"/>
    <w:rsid w:val="00C779DA"/>
    <w:rsid w:val="00C814F7"/>
    <w:rsid w:val="00CA4B4D"/>
    <w:rsid w:val="00CB1170"/>
    <w:rsid w:val="00CB35C3"/>
    <w:rsid w:val="00CD323D"/>
    <w:rsid w:val="00CE4030"/>
    <w:rsid w:val="00CE64B3"/>
    <w:rsid w:val="00CF1A49"/>
    <w:rsid w:val="00D0630C"/>
    <w:rsid w:val="00D243A9"/>
    <w:rsid w:val="00D305E5"/>
    <w:rsid w:val="00D37CD3"/>
    <w:rsid w:val="00D66A52"/>
    <w:rsid w:val="00D66EFA"/>
    <w:rsid w:val="00D72A2D"/>
    <w:rsid w:val="00D9521A"/>
    <w:rsid w:val="00D96C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EC9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664"/>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0E3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ckbox.com/en-in"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cybal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dsailtechnologies.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t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F5F11FD64C498287AFD9BAB6EADD69"/>
        <w:category>
          <w:name w:val="General"/>
          <w:gallery w:val="placeholder"/>
        </w:category>
        <w:types>
          <w:type w:val="bbPlcHdr"/>
        </w:types>
        <w:behaviors>
          <w:behavior w:val="content"/>
        </w:behaviors>
        <w:guid w:val="{1E262AE7-F9EE-48D1-80E1-909DF9912F13}"/>
      </w:docPartPr>
      <w:docPartBody>
        <w:p w:rsidR="00051141" w:rsidRDefault="00000000">
          <w:pPr>
            <w:pStyle w:val="58F5F11FD64C498287AFD9BAB6EADD69"/>
          </w:pPr>
          <w:r w:rsidRPr="00CF1A49">
            <w:t>·</w:t>
          </w:r>
        </w:p>
      </w:docPartBody>
    </w:docPart>
    <w:docPart>
      <w:docPartPr>
        <w:name w:val="398BB47F39EC46EB8CFED7DA14D58624"/>
        <w:category>
          <w:name w:val="General"/>
          <w:gallery w:val="placeholder"/>
        </w:category>
        <w:types>
          <w:type w:val="bbPlcHdr"/>
        </w:types>
        <w:behaviors>
          <w:behavior w:val="content"/>
        </w:behaviors>
        <w:guid w:val="{47D773A3-055F-4F9A-BCB5-11E7F36C7211}"/>
      </w:docPartPr>
      <w:docPartBody>
        <w:p w:rsidR="00051141" w:rsidRDefault="00000000">
          <w:pPr>
            <w:pStyle w:val="398BB47F39EC46EB8CFED7DA14D58624"/>
          </w:pPr>
          <w:r w:rsidRPr="00CF1A49">
            <w:t>Phone</w:t>
          </w:r>
        </w:p>
      </w:docPartBody>
    </w:docPart>
    <w:docPart>
      <w:docPartPr>
        <w:name w:val="2AAB79BC7C284D61B44602893856A65A"/>
        <w:category>
          <w:name w:val="General"/>
          <w:gallery w:val="placeholder"/>
        </w:category>
        <w:types>
          <w:type w:val="bbPlcHdr"/>
        </w:types>
        <w:behaviors>
          <w:behavior w:val="content"/>
        </w:behaviors>
        <w:guid w:val="{E0E387B8-144E-45D4-85D5-4D3CB786998F}"/>
      </w:docPartPr>
      <w:docPartBody>
        <w:p w:rsidR="00051141" w:rsidRDefault="00000000">
          <w:pPr>
            <w:pStyle w:val="2AAB79BC7C284D61B44602893856A65A"/>
          </w:pPr>
          <w:r w:rsidRPr="00CF1A49">
            <w:t>·</w:t>
          </w:r>
        </w:p>
      </w:docPartBody>
    </w:docPart>
    <w:docPart>
      <w:docPartPr>
        <w:name w:val="EEF98D62B3B64F8789A68C646ABBE13E"/>
        <w:category>
          <w:name w:val="General"/>
          <w:gallery w:val="placeholder"/>
        </w:category>
        <w:types>
          <w:type w:val="bbPlcHdr"/>
        </w:types>
        <w:behaviors>
          <w:behavior w:val="content"/>
        </w:behaviors>
        <w:guid w:val="{46F4CEB4-0E67-474F-B7F4-D990C3269FFD}"/>
      </w:docPartPr>
      <w:docPartBody>
        <w:p w:rsidR="00051141" w:rsidRDefault="00000000">
          <w:pPr>
            <w:pStyle w:val="EEF98D62B3B64F8789A68C646ABBE13E"/>
          </w:pPr>
          <w:r w:rsidRPr="00CF1A49">
            <w:t>Experience</w:t>
          </w:r>
        </w:p>
      </w:docPartBody>
    </w:docPart>
    <w:docPart>
      <w:docPartPr>
        <w:name w:val="F6C6AD67C3AA426585E08EE7105F1D09"/>
        <w:category>
          <w:name w:val="General"/>
          <w:gallery w:val="placeholder"/>
        </w:category>
        <w:types>
          <w:type w:val="bbPlcHdr"/>
        </w:types>
        <w:behaviors>
          <w:behavior w:val="content"/>
        </w:behaviors>
        <w:guid w:val="{C63A52C6-393F-4E71-92D8-0A8C9465A9C1}"/>
      </w:docPartPr>
      <w:docPartBody>
        <w:p w:rsidR="00051141" w:rsidRDefault="00000000">
          <w:pPr>
            <w:pStyle w:val="F6C6AD67C3AA426585E08EE7105F1D09"/>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36"/>
    <w:rsid w:val="00051141"/>
    <w:rsid w:val="003F3BC7"/>
    <w:rsid w:val="005E5CCF"/>
    <w:rsid w:val="00751736"/>
    <w:rsid w:val="007E3E7C"/>
    <w:rsid w:val="00B7126E"/>
    <w:rsid w:val="00DD74A1"/>
    <w:rsid w:val="00E0241D"/>
    <w:rsid w:val="00EC6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58F5F11FD64C498287AFD9BAB6EADD69">
    <w:name w:val="58F5F11FD64C498287AFD9BAB6EADD69"/>
  </w:style>
  <w:style w:type="paragraph" w:customStyle="1" w:styleId="398BB47F39EC46EB8CFED7DA14D58624">
    <w:name w:val="398BB47F39EC46EB8CFED7DA14D58624"/>
  </w:style>
  <w:style w:type="paragraph" w:customStyle="1" w:styleId="2AAB79BC7C284D61B44602893856A65A">
    <w:name w:val="2AAB79BC7C284D61B44602893856A65A"/>
  </w:style>
  <w:style w:type="paragraph" w:customStyle="1" w:styleId="EEF98D62B3B64F8789A68C646ABBE13E">
    <w:name w:val="EEF98D62B3B64F8789A68C646ABBE13E"/>
  </w:style>
  <w:style w:type="character" w:styleId="SubtleReference">
    <w:name w:val="Subtle Reference"/>
    <w:basedOn w:val="DefaultParagraphFont"/>
    <w:uiPriority w:val="10"/>
    <w:qFormat/>
    <w:rsid w:val="00751736"/>
    <w:rPr>
      <w:b/>
      <w:caps w:val="0"/>
      <w:smallCaps/>
      <w:color w:val="595959" w:themeColor="text1" w:themeTint="A6"/>
    </w:rPr>
  </w:style>
  <w:style w:type="paragraph" w:customStyle="1" w:styleId="F6C6AD67C3AA426585E08EE7105F1D09">
    <w:name w:val="F6C6AD67C3AA426585E08EE7105F1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2023-01-06T06:12:00Z</dcterms:created>
  <dcterms:modified xsi:type="dcterms:W3CDTF">2023-06-21T10:30:00Z</dcterms:modified>
  <cp:category/>
</cp:coreProperties>
</file>